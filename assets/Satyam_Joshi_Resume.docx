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3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92"/>
        <w:gridCol w:w="250"/>
        <w:gridCol w:w="6158"/>
      </w:tblGrid>
      <w:tr w:rsidR="00D2692B" w14:paraId="555E7965" w14:textId="77777777" w:rsidTr="00D2692B">
        <w:trPr>
          <w:trHeight w:val="4410"/>
        </w:trPr>
        <w:tc>
          <w:tcPr>
            <w:tcW w:w="4392" w:type="dxa"/>
            <w:tcBorders>
              <w:bottom w:val="single" w:sz="4" w:space="0" w:color="auto"/>
            </w:tcBorders>
            <w:vAlign w:val="bottom"/>
          </w:tcPr>
          <w:p w14:paraId="1A0A43A7" w14:textId="77777777" w:rsidR="00D2692B" w:rsidRDefault="00D2692B" w:rsidP="00D2692B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2F73F7B" wp14:editId="524B15A5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677C7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16D228D3" w14:textId="77777777" w:rsidR="00D2692B" w:rsidRDefault="00D2692B" w:rsidP="00D2692B">
            <w:pPr>
              <w:tabs>
                <w:tab w:val="left" w:pos="990"/>
              </w:tabs>
            </w:pPr>
          </w:p>
        </w:tc>
        <w:tc>
          <w:tcPr>
            <w:tcW w:w="6158" w:type="dxa"/>
            <w:vAlign w:val="bottom"/>
          </w:tcPr>
          <w:p w14:paraId="1774E140" w14:textId="77777777" w:rsidR="00D2692B" w:rsidRDefault="00D2692B" w:rsidP="00D2692B">
            <w:pPr>
              <w:pStyle w:val="Title"/>
            </w:pPr>
            <w:r>
              <w:t>Satyam joshi</w:t>
            </w:r>
          </w:p>
          <w:p w14:paraId="79F2095F" w14:textId="77777777" w:rsidR="00D2692B" w:rsidRDefault="00D2692B" w:rsidP="00D2692B">
            <w:pPr>
              <w:pStyle w:val="Subtitle"/>
            </w:pPr>
            <w:r w:rsidRPr="00D2692B">
              <w:rPr>
                <w:spacing w:val="0"/>
                <w:w w:val="66"/>
              </w:rPr>
              <w:t>SOFTWARE ENGINEE</w:t>
            </w:r>
            <w:r w:rsidRPr="00D2692B">
              <w:rPr>
                <w:spacing w:val="13"/>
                <w:w w:val="66"/>
              </w:rPr>
              <w:t>R</w:t>
            </w:r>
          </w:p>
        </w:tc>
      </w:tr>
      <w:tr w:rsidR="00D2692B" w14:paraId="1B3A9F20" w14:textId="77777777" w:rsidTr="00D2692B">
        <w:tc>
          <w:tcPr>
            <w:tcW w:w="4392" w:type="dxa"/>
            <w:tcBorders>
              <w:top w:val="single" w:sz="4" w:space="0" w:color="auto"/>
            </w:tcBorders>
          </w:tcPr>
          <w:sdt>
            <w:sdtPr>
              <w:id w:val="-1711873194"/>
              <w:placeholder>
                <w:docPart w:val="BB924A2FF8434D10B39D20178EF28424"/>
              </w:placeholder>
              <w:temporary/>
              <w:showingPlcHdr/>
              <w15:appearance w15:val="hidden"/>
            </w:sdtPr>
            <w:sdtContent>
              <w:p w14:paraId="24640982" w14:textId="77777777" w:rsidR="00D2692B" w:rsidRDefault="00D2692B" w:rsidP="00D2692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CCD96B2" w14:textId="77777777" w:rsidR="00D2692B" w:rsidRDefault="00D2692B" w:rsidP="00D2692B">
            <w:r>
              <w:t xml:space="preserve">An Agile </w:t>
            </w:r>
            <w:r w:rsidRPr="00D46533">
              <w:rPr>
                <w:b/>
                <w:bCs/>
              </w:rPr>
              <w:t>Oracle Certified Java Programmer</w:t>
            </w:r>
            <w:r>
              <w:t xml:space="preserve"> and an individual with strong technical experience seeks Software Engineer position with a company that can benefit from my experience with a Product based company, excellent communication skills, and a Computer Science graduate</w:t>
            </w:r>
          </w:p>
          <w:p w14:paraId="661AF5AA" w14:textId="77777777" w:rsidR="00D2692B" w:rsidRDefault="00D2692B" w:rsidP="00D2692B"/>
          <w:p w14:paraId="334F7425" w14:textId="77777777" w:rsidR="00D2692B" w:rsidRDefault="00D2692B" w:rsidP="00D2692B">
            <w:r>
              <w:t>My personal skills: Industrious, Adaptive, Efficient Work, Goal-Oriented Thinking, Budget Management, Team management, Planning and Patience, Team player, Optimistic</w:t>
            </w:r>
          </w:p>
          <w:p w14:paraId="0A276CD0" w14:textId="77777777" w:rsidR="00D2692B" w:rsidRDefault="00D2692B" w:rsidP="00D2692B"/>
          <w:p w14:paraId="258611F9" w14:textId="77777777" w:rsidR="00D2692B" w:rsidRDefault="00D2692B" w:rsidP="00D2692B">
            <w:r>
              <w:t>Java Enthusiast</w:t>
            </w:r>
          </w:p>
          <w:p w14:paraId="236C4FF5" w14:textId="77777777" w:rsidR="00D2692B" w:rsidRDefault="00D2692B" w:rsidP="00D2692B"/>
          <w:sdt>
            <w:sdtPr>
              <w:id w:val="-1954003311"/>
              <w:placeholder>
                <w:docPart w:val="F6BB4EB5D293480B8AE1CE2EE9FEE9B7"/>
              </w:placeholder>
              <w:temporary/>
              <w:showingPlcHdr/>
              <w15:appearance w15:val="hidden"/>
            </w:sdtPr>
            <w:sdtContent>
              <w:p w14:paraId="0D441CF5" w14:textId="77777777" w:rsidR="00D2692B" w:rsidRPr="00CB0055" w:rsidRDefault="00D2692B" w:rsidP="00D2692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B4417F3CBB54F289D734394F480F49A"/>
              </w:placeholder>
              <w:temporary/>
              <w:showingPlcHdr/>
              <w15:appearance w15:val="hidden"/>
            </w:sdtPr>
            <w:sdtContent>
              <w:p w14:paraId="0917AA44" w14:textId="77777777" w:rsidR="00D2692B" w:rsidRDefault="00D2692B" w:rsidP="00D2692B">
                <w:r w:rsidRPr="004D3011">
                  <w:t>PHONE:</w:t>
                </w:r>
              </w:p>
            </w:sdtContent>
          </w:sdt>
          <w:p w14:paraId="6BEB9C36" w14:textId="77777777" w:rsidR="00D2692B" w:rsidRDefault="00D2692B" w:rsidP="00D2692B">
            <w:r>
              <w:t>+91- 8218724624</w:t>
            </w:r>
          </w:p>
          <w:p w14:paraId="48D4B595" w14:textId="77777777" w:rsidR="00D2692B" w:rsidRPr="004D3011" w:rsidRDefault="00D2692B" w:rsidP="00D2692B"/>
          <w:p w14:paraId="2346F99C" w14:textId="77777777" w:rsidR="00D2692B" w:rsidRDefault="00D2692B" w:rsidP="00D2692B">
            <w:r>
              <w:t>Projects:</w:t>
            </w:r>
          </w:p>
          <w:p w14:paraId="74E29F66" w14:textId="77777777" w:rsidR="00D2692B" w:rsidRDefault="00D2692B" w:rsidP="00D2692B">
            <w:r>
              <w:t>https://Github.com/mrsatyam</w:t>
            </w:r>
          </w:p>
          <w:p w14:paraId="350A0211" w14:textId="77777777" w:rsidR="00D2692B" w:rsidRDefault="00D2692B" w:rsidP="00D2692B"/>
          <w:p w14:paraId="5BFE234F" w14:textId="77777777" w:rsidR="00D2692B" w:rsidRDefault="00D2692B" w:rsidP="00D2692B">
            <w:r>
              <w:t>LinkedIn:</w:t>
            </w:r>
          </w:p>
          <w:p w14:paraId="3F9D856F" w14:textId="77777777" w:rsidR="00D2692B" w:rsidRDefault="00D2692B" w:rsidP="00D2692B">
            <w:r>
              <w:t>https://likedin.com/in/mrsatyamjoshi</w:t>
            </w:r>
          </w:p>
          <w:p w14:paraId="1914D735" w14:textId="77777777" w:rsidR="00D2692B" w:rsidRDefault="00D2692B" w:rsidP="00D2692B"/>
          <w:sdt>
            <w:sdtPr>
              <w:id w:val="-240260293"/>
              <w:placeholder>
                <w:docPart w:val="7481F3050F1F4FE5830E7D4E40CDDAFB"/>
              </w:placeholder>
              <w:temporary/>
              <w:showingPlcHdr/>
              <w15:appearance w15:val="hidden"/>
            </w:sdtPr>
            <w:sdtContent>
              <w:p w14:paraId="4F90C499" w14:textId="77777777" w:rsidR="00D2692B" w:rsidRDefault="00D2692B" w:rsidP="00D2692B">
                <w:r w:rsidRPr="004D3011">
                  <w:t>EMAIL:</w:t>
                </w:r>
              </w:p>
            </w:sdtContent>
          </w:sdt>
          <w:p w14:paraId="7FD31232" w14:textId="77777777" w:rsidR="00D2692B" w:rsidRPr="00E4381A" w:rsidRDefault="00D2692B" w:rsidP="00D2692B">
            <w:pPr>
              <w:rPr>
                <w:rStyle w:val="Hyperlink"/>
              </w:rPr>
            </w:pPr>
            <w:r>
              <w:t>mrsatyamjoshi@gmail.com</w:t>
            </w:r>
          </w:p>
          <w:sdt>
            <w:sdtPr>
              <w:id w:val="-1444214663"/>
              <w:placeholder>
                <w:docPart w:val="23587D2581334D74A7DB690CBE810CAD"/>
              </w:placeholder>
              <w:temporary/>
              <w:showingPlcHdr/>
              <w15:appearance w15:val="hidden"/>
            </w:sdtPr>
            <w:sdtContent>
              <w:p w14:paraId="5F6E0897" w14:textId="77777777" w:rsidR="00D2692B" w:rsidRPr="00CB0055" w:rsidRDefault="00D2692B" w:rsidP="00D2692B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B4C6F96" w14:textId="77777777" w:rsidR="00D2692B" w:rsidRDefault="00D2692B" w:rsidP="00D2692B">
            <w:r>
              <w:t>Programming</w:t>
            </w:r>
          </w:p>
          <w:p w14:paraId="5E618217" w14:textId="77777777" w:rsidR="00D2692B" w:rsidRDefault="00D2692B" w:rsidP="00D2692B">
            <w:r>
              <w:t>Gym</w:t>
            </w:r>
          </w:p>
          <w:p w14:paraId="5DC899D3" w14:textId="77777777" w:rsidR="00D2692B" w:rsidRDefault="00D2692B" w:rsidP="00D2692B">
            <w:r>
              <w:t>Reading blogs</w:t>
            </w:r>
          </w:p>
          <w:p w14:paraId="73C21BF3" w14:textId="77777777" w:rsidR="00D2692B" w:rsidRPr="004D3011" w:rsidRDefault="00D2692B" w:rsidP="00D2692B">
            <w:r>
              <w:t>Teaching Java</w:t>
            </w:r>
          </w:p>
        </w:tc>
        <w:tc>
          <w:tcPr>
            <w:tcW w:w="250" w:type="dxa"/>
          </w:tcPr>
          <w:p w14:paraId="78B7337B" w14:textId="77777777" w:rsidR="00D2692B" w:rsidRDefault="00D2692B" w:rsidP="00D2692B">
            <w:pPr>
              <w:tabs>
                <w:tab w:val="left" w:pos="990"/>
              </w:tabs>
            </w:pPr>
          </w:p>
        </w:tc>
        <w:tc>
          <w:tcPr>
            <w:tcW w:w="6158" w:type="dxa"/>
          </w:tcPr>
          <w:sdt>
            <w:sdtPr>
              <w:id w:val="1049110328"/>
              <w:placeholder>
                <w:docPart w:val="B5C8E36D7C63425C8A6DE0AD064FD94C"/>
              </w:placeholder>
              <w:temporary/>
              <w:showingPlcHdr/>
              <w15:appearance w15:val="hidden"/>
            </w:sdtPr>
            <w:sdtContent>
              <w:p w14:paraId="273EFFC7" w14:textId="77777777" w:rsidR="00D2692B" w:rsidRDefault="00D2692B" w:rsidP="00D2692B">
                <w:pPr>
                  <w:pStyle w:val="Heading2"/>
                </w:pPr>
                <w:r w:rsidRPr="00526CCC">
                  <w:t>EDUCATION</w:t>
                </w:r>
              </w:p>
            </w:sdtContent>
          </w:sdt>
          <w:p w14:paraId="36E74624" w14:textId="77777777" w:rsidR="00D2692B" w:rsidRPr="00036450" w:rsidRDefault="00D2692B" w:rsidP="00D2692B">
            <w:pPr>
              <w:pStyle w:val="Heading4"/>
            </w:pPr>
            <w:r>
              <w:t>Amenity Public School</w:t>
            </w:r>
          </w:p>
          <w:p w14:paraId="617AAC8A" w14:textId="77777777" w:rsidR="00D2692B" w:rsidRPr="00B359E4" w:rsidRDefault="00D2692B" w:rsidP="00D2692B">
            <w:pPr>
              <w:pStyle w:val="Date"/>
            </w:pPr>
            <w:r>
              <w:t>2012</w:t>
            </w:r>
            <w:r w:rsidRPr="00B359E4">
              <w:t xml:space="preserve"> - </w:t>
            </w:r>
            <w:r>
              <w:t>2014</w:t>
            </w:r>
          </w:p>
          <w:p w14:paraId="3A3A25B1" w14:textId="77777777" w:rsidR="00D2692B" w:rsidRDefault="00D2692B" w:rsidP="00D2692B">
            <w:r>
              <w:t xml:space="preserve">High School , Intermediate </w:t>
            </w:r>
          </w:p>
          <w:p w14:paraId="63C4BEEE" w14:textId="77777777" w:rsidR="00D2692B" w:rsidRDefault="00D2692B" w:rsidP="00D2692B"/>
          <w:p w14:paraId="0DDDA32E" w14:textId="77777777" w:rsidR="00D2692B" w:rsidRPr="00B359E4" w:rsidRDefault="00D2692B" w:rsidP="00D2692B">
            <w:pPr>
              <w:pStyle w:val="Heading4"/>
            </w:pPr>
            <w:r>
              <w:t>College Of Engineering Roorkee</w:t>
            </w:r>
          </w:p>
          <w:p w14:paraId="0AC9D2B6" w14:textId="77777777" w:rsidR="00D2692B" w:rsidRPr="00B359E4" w:rsidRDefault="00D2692B" w:rsidP="00D2692B">
            <w:pPr>
              <w:pStyle w:val="Date"/>
            </w:pPr>
            <w:r>
              <w:t>2014</w:t>
            </w:r>
            <w:r w:rsidRPr="00B359E4">
              <w:t xml:space="preserve"> - </w:t>
            </w:r>
            <w:r>
              <w:t>2018</w:t>
            </w:r>
          </w:p>
          <w:p w14:paraId="7BA55007" w14:textId="77777777" w:rsidR="00D2692B" w:rsidRDefault="00D2692B" w:rsidP="00D2692B">
            <w:r>
              <w:t>Btech. (Computer Science)</w:t>
            </w:r>
          </w:p>
          <w:p w14:paraId="0FFC1A6D" w14:textId="77777777" w:rsidR="00D2692B" w:rsidRDefault="00D2692B" w:rsidP="00D2692B">
            <w:proofErr w:type="gramStart"/>
            <w:r>
              <w:t>GPA :</w:t>
            </w:r>
            <w:proofErr w:type="gramEnd"/>
            <w:r>
              <w:t xml:space="preserve"> 70% throughout.</w:t>
            </w:r>
          </w:p>
          <w:sdt>
            <w:sdtPr>
              <w:id w:val="1001553383"/>
              <w:placeholder>
                <w:docPart w:val="A6122545AFCE46EF99586BBBCAE90597"/>
              </w:placeholder>
              <w:temporary/>
              <w:showingPlcHdr/>
              <w15:appearance w15:val="hidden"/>
            </w:sdtPr>
            <w:sdtContent>
              <w:p w14:paraId="558E8111" w14:textId="77777777" w:rsidR="00D2692B" w:rsidRDefault="00D2692B" w:rsidP="00D2692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6FA4F3A" w14:textId="77777777" w:rsidR="00D2692B" w:rsidRDefault="00D2692B" w:rsidP="00D2692B">
            <w:pPr>
              <w:pStyle w:val="Heading4"/>
              <w:rPr>
                <w:bCs/>
              </w:rPr>
            </w:pPr>
            <w:r>
              <w:t>CatalystOne Info Solutions Pvt. Ltd.</w:t>
            </w:r>
          </w:p>
          <w:p w14:paraId="5BBE4D0B" w14:textId="77777777" w:rsidR="00D2692B" w:rsidRPr="00036450" w:rsidRDefault="00D2692B" w:rsidP="00D2692B">
            <w:pPr>
              <w:pStyle w:val="Date"/>
            </w:pPr>
            <w:r>
              <w:t>Sept, 2018 – May 2020</w:t>
            </w:r>
          </w:p>
          <w:p w14:paraId="556D1BF4" w14:textId="07DD0186" w:rsidR="00D2692B" w:rsidRDefault="00D2692B" w:rsidP="00D2692B">
            <w:pPr>
              <w:pStyle w:val="Heading4"/>
              <w:rPr>
                <w:bCs/>
              </w:rPr>
            </w:pPr>
            <w:proofErr w:type="spellStart"/>
            <w:r>
              <w:t>Paxcom</w:t>
            </w:r>
            <w:proofErr w:type="spellEnd"/>
            <w:r>
              <w:t xml:space="preserve"> India</w:t>
            </w:r>
            <w:r>
              <w:t xml:space="preserve"> Pvt. Ltd.</w:t>
            </w:r>
            <w:r>
              <w:t xml:space="preserve"> - </w:t>
            </w:r>
            <w:proofErr w:type="spellStart"/>
            <w:r>
              <w:t>Paymentus</w:t>
            </w:r>
            <w:proofErr w:type="spellEnd"/>
          </w:p>
          <w:p w14:paraId="4E84C21C" w14:textId="2255F600" w:rsidR="00D2692B" w:rsidRDefault="00D2692B" w:rsidP="00D2692B">
            <w:r>
              <w:t>Currently working.</w:t>
            </w:r>
            <w:bookmarkStart w:id="0" w:name="_GoBack"/>
            <w:bookmarkEnd w:id="0"/>
          </w:p>
          <w:p w14:paraId="56178975" w14:textId="77777777" w:rsidR="00D2692B" w:rsidRPr="004D3011" w:rsidRDefault="00D2692B" w:rsidP="00D2692B"/>
          <w:p w14:paraId="60012CD0" w14:textId="77777777" w:rsidR="00D2692B" w:rsidRDefault="00D2692B" w:rsidP="00D2692B"/>
          <w:sdt>
            <w:sdtPr>
              <w:id w:val="1669594239"/>
              <w:placeholder>
                <w:docPart w:val="45C42924C7964C9EAD30693BDBEC4050"/>
              </w:placeholder>
              <w:temporary/>
              <w:showingPlcHdr/>
              <w15:appearance w15:val="hidden"/>
            </w:sdtPr>
            <w:sdtContent>
              <w:p w14:paraId="28210334" w14:textId="77777777" w:rsidR="00D2692B" w:rsidRDefault="00D2692B" w:rsidP="00D2692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5849AFD" w14:textId="77777777" w:rsidR="00D2692B" w:rsidRPr="004D3011" w:rsidRDefault="00D2692B" w:rsidP="00D2692B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258A2B1E" wp14:editId="40A4DF0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50C3327" w14:textId="6519C009" w:rsidR="0043117B" w:rsidRDefault="00D2692B" w:rsidP="000C45FF">
      <w:pPr>
        <w:tabs>
          <w:tab w:val="left" w:pos="990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DDD8B" wp14:editId="79923B37">
                <wp:simplePos x="0" y="0"/>
                <wp:positionH relativeFrom="margin">
                  <wp:align>right</wp:align>
                </wp:positionH>
                <wp:positionV relativeFrom="paragraph">
                  <wp:posOffset>7563485</wp:posOffset>
                </wp:positionV>
                <wp:extent cx="4114800" cy="1287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162C" w14:textId="77777777" w:rsidR="00D2692B" w:rsidRDefault="00D2692B" w:rsidP="00D2692B"/>
                          <w:p w14:paraId="75BBE593" w14:textId="77777777" w:rsidR="00D2692B" w:rsidRDefault="00D2692B" w:rsidP="00D2692B">
                            <w:r>
                              <w:t xml:space="preserve">Proficiency </w:t>
                            </w:r>
                            <w:proofErr w:type="gramStart"/>
                            <w:r>
                              <w:t>in :</w:t>
                            </w:r>
                            <w:proofErr w:type="gramEnd"/>
                          </w:p>
                          <w:p w14:paraId="44632773" w14:textId="77777777" w:rsidR="00D2692B" w:rsidRDefault="00D2692B" w:rsidP="00D269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Java ,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,Angular, React, 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.,Spring boot, Junit, REST</w:t>
                            </w:r>
                          </w:p>
                          <w:p w14:paraId="2AED38AD" w14:textId="77777777" w:rsidR="00D2692B" w:rsidRDefault="00D2692B" w:rsidP="00D269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Eclipse, NetBeans , Android </w:t>
                            </w:r>
                            <w:proofErr w:type="spellStart"/>
                            <w:r>
                              <w:t>Studio,J</w:t>
                            </w:r>
                            <w:proofErr w:type="spellEnd"/>
                            <w:r>
                              <w:t xml:space="preserve"> Developer Studio</w:t>
                            </w:r>
                          </w:p>
                          <w:p w14:paraId="69A40CC7" w14:textId="77777777" w:rsidR="00D2692B" w:rsidRDefault="00D2692B" w:rsidP="00D269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Jira, Confluence, Crucible,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,Mercurial , </w:t>
                            </w:r>
                            <w:proofErr w:type="spellStart"/>
                            <w:r>
                              <w:t>Gradle</w:t>
                            </w:r>
                            <w:proofErr w:type="spellEnd"/>
                            <w:r>
                              <w:t xml:space="preserve"> , Maven</w:t>
                            </w:r>
                          </w:p>
                          <w:p w14:paraId="558B1684" w14:textId="77777777" w:rsidR="00D2692B" w:rsidRDefault="00D2692B" w:rsidP="00D269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Docker, CI/CD Build tool : Jenkins,</w:t>
                            </w:r>
                            <w:r w:rsidRPr="00D2692B">
                              <w:t xml:space="preserve">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ELK</w:t>
                            </w:r>
                          </w:p>
                          <w:p w14:paraId="22A15B38" w14:textId="77777777" w:rsidR="00D2692B" w:rsidRDefault="00D2692B" w:rsidP="00D2692B">
                            <w:pPr>
                              <w:pStyle w:val="ListParagraph"/>
                            </w:pPr>
                          </w:p>
                          <w:p w14:paraId="233546E4" w14:textId="77777777" w:rsidR="00D2692B" w:rsidRDefault="00D2692B" w:rsidP="00D2692B"/>
                          <w:p w14:paraId="4DED609C" w14:textId="77777777" w:rsidR="00D2692B" w:rsidRDefault="00D2692B" w:rsidP="00D2692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DD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8pt;margin-top:595.55pt;width:324pt;height:10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" stroked="f">
                <v:textbox>
                  <w:txbxContent>
                    <w:p w14:paraId="0D2A162C" w14:textId="77777777" w:rsidR="00D2692B" w:rsidRDefault="00D2692B" w:rsidP="00D2692B"/>
                    <w:p w14:paraId="75BBE593" w14:textId="77777777" w:rsidR="00D2692B" w:rsidRDefault="00D2692B" w:rsidP="00D2692B">
                      <w:r>
                        <w:t xml:space="preserve">Proficiency </w:t>
                      </w:r>
                      <w:proofErr w:type="gramStart"/>
                      <w:r>
                        <w:t>in :</w:t>
                      </w:r>
                      <w:proofErr w:type="gramEnd"/>
                    </w:p>
                    <w:p w14:paraId="44632773" w14:textId="77777777" w:rsidR="00D2692B" w:rsidRDefault="00D2692B" w:rsidP="00D269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Java ,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,Angular, React, 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.,Spring boot, Junit, REST</w:t>
                      </w:r>
                    </w:p>
                    <w:p w14:paraId="2AED38AD" w14:textId="77777777" w:rsidR="00D2692B" w:rsidRDefault="00D2692B" w:rsidP="00D269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Eclipse, NetBeans , Android </w:t>
                      </w:r>
                      <w:proofErr w:type="spellStart"/>
                      <w:r>
                        <w:t>Studio,J</w:t>
                      </w:r>
                      <w:proofErr w:type="spellEnd"/>
                      <w:r>
                        <w:t xml:space="preserve"> Developer Studio</w:t>
                      </w:r>
                    </w:p>
                    <w:p w14:paraId="69A40CC7" w14:textId="77777777" w:rsidR="00D2692B" w:rsidRDefault="00D2692B" w:rsidP="00D269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Jira, Confluence, Crucible,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,Mercurial , </w:t>
                      </w:r>
                      <w:proofErr w:type="spellStart"/>
                      <w:r>
                        <w:t>Gradle</w:t>
                      </w:r>
                      <w:proofErr w:type="spellEnd"/>
                      <w:r>
                        <w:t xml:space="preserve"> , Maven</w:t>
                      </w:r>
                    </w:p>
                    <w:p w14:paraId="558B1684" w14:textId="77777777" w:rsidR="00D2692B" w:rsidRDefault="00D2692B" w:rsidP="00D269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Docker, CI/CD Build tool : Jenkins,</w:t>
                      </w:r>
                      <w:r w:rsidRPr="00D2692B">
                        <w:t xml:space="preserve">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ELK</w:t>
                      </w:r>
                    </w:p>
                    <w:p w14:paraId="22A15B38" w14:textId="77777777" w:rsidR="00D2692B" w:rsidRDefault="00D2692B" w:rsidP="00D2692B">
                      <w:pPr>
                        <w:pStyle w:val="ListParagraph"/>
                      </w:pPr>
                    </w:p>
                    <w:p w14:paraId="233546E4" w14:textId="77777777" w:rsidR="00D2692B" w:rsidRDefault="00D2692B" w:rsidP="00D2692B"/>
                    <w:p w14:paraId="4DED609C" w14:textId="77777777" w:rsidR="00D2692B" w:rsidRDefault="00D2692B" w:rsidP="00D2692B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117B" w:rsidSect="000C4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4CDF6" w14:textId="77777777" w:rsidR="009A41D0" w:rsidRDefault="009A41D0" w:rsidP="000C45FF">
      <w:r>
        <w:separator/>
      </w:r>
    </w:p>
  </w:endnote>
  <w:endnote w:type="continuationSeparator" w:id="0">
    <w:p w14:paraId="11EB9571" w14:textId="77777777" w:rsidR="009A41D0" w:rsidRDefault="009A41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A2F06" w14:textId="77777777" w:rsidR="00526CCC" w:rsidRDefault="00526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38827" w14:textId="77777777" w:rsidR="00526CCC" w:rsidRDefault="00526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FE44" w14:textId="77777777" w:rsidR="00526CCC" w:rsidRDefault="0052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5B881" w14:textId="77777777" w:rsidR="009A41D0" w:rsidRDefault="009A41D0" w:rsidP="000C45FF">
      <w:r>
        <w:separator/>
      </w:r>
    </w:p>
  </w:footnote>
  <w:footnote w:type="continuationSeparator" w:id="0">
    <w:p w14:paraId="0C24945F" w14:textId="77777777" w:rsidR="009A41D0" w:rsidRDefault="009A41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AEE0B" w14:textId="77777777" w:rsidR="00526CCC" w:rsidRDefault="00526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118AF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187C08F" wp14:editId="0FF3144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D45CB" w14:textId="77777777" w:rsidR="00526CCC" w:rsidRDefault="00526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7B35"/>
    <w:multiLevelType w:val="hybridMultilevel"/>
    <w:tmpl w:val="4ED6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7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A0B92"/>
    <w:rsid w:val="004C63E4"/>
    <w:rsid w:val="004D3011"/>
    <w:rsid w:val="005262AC"/>
    <w:rsid w:val="00526CCC"/>
    <w:rsid w:val="005E39D5"/>
    <w:rsid w:val="00600670"/>
    <w:rsid w:val="0062123A"/>
    <w:rsid w:val="00646E75"/>
    <w:rsid w:val="006771D0"/>
    <w:rsid w:val="006D5954"/>
    <w:rsid w:val="00715FCB"/>
    <w:rsid w:val="00743101"/>
    <w:rsid w:val="007775E1"/>
    <w:rsid w:val="007867A0"/>
    <w:rsid w:val="007927F5"/>
    <w:rsid w:val="00802CA0"/>
    <w:rsid w:val="009260CD"/>
    <w:rsid w:val="00952C25"/>
    <w:rsid w:val="009A41D0"/>
    <w:rsid w:val="009D3970"/>
    <w:rsid w:val="009E635F"/>
    <w:rsid w:val="00A2118D"/>
    <w:rsid w:val="00AD76E2"/>
    <w:rsid w:val="00B20152"/>
    <w:rsid w:val="00B359E4"/>
    <w:rsid w:val="00B57D98"/>
    <w:rsid w:val="00B70850"/>
    <w:rsid w:val="00BF39CF"/>
    <w:rsid w:val="00C066B6"/>
    <w:rsid w:val="00C37BA1"/>
    <w:rsid w:val="00C4674C"/>
    <w:rsid w:val="00C506CF"/>
    <w:rsid w:val="00C72BED"/>
    <w:rsid w:val="00C9578B"/>
    <w:rsid w:val="00CB0055"/>
    <w:rsid w:val="00D2522B"/>
    <w:rsid w:val="00D2692B"/>
    <w:rsid w:val="00D422DE"/>
    <w:rsid w:val="00D46533"/>
    <w:rsid w:val="00D5459D"/>
    <w:rsid w:val="00DA1F4D"/>
    <w:rsid w:val="00DB398F"/>
    <w:rsid w:val="00DD172A"/>
    <w:rsid w:val="00E25A26"/>
    <w:rsid w:val="00E4381A"/>
    <w:rsid w:val="00E55D74"/>
    <w:rsid w:val="00EF0AD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E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F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mJoshi\AppData\Local\Microsoft\Office\16.0\DTS\en-US%7bDA304121-6AEF-4662-8530-B19E2A323ADE%7d\%7bCADDE7EA-8BCB-4B72-8EFD-F72F1E37607F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44425101020588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Jquery</c:v>
                </c:pt>
                <c:pt idx="1">
                  <c:v>SQL</c:v>
                </c:pt>
                <c:pt idx="2">
                  <c:v>CSS</c:v>
                </c:pt>
                <c:pt idx="3">
                  <c:v>HTML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0.65</c:v>
                </c:pt>
                <c:pt idx="3">
                  <c:v>0.75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4-4A19-A6EF-D2C160684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924A2FF8434D10B39D20178EF2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5FF7F-C125-49AB-8383-874D319B8A4C}"/>
      </w:docPartPr>
      <w:docPartBody>
        <w:p w:rsidR="00000000" w:rsidRDefault="00D21A67" w:rsidP="00D21A67">
          <w:pPr>
            <w:pStyle w:val="BB924A2FF8434D10B39D20178EF28424"/>
          </w:pPr>
          <w:r w:rsidRPr="00D5459D">
            <w:t>Profile</w:t>
          </w:r>
        </w:p>
      </w:docPartBody>
    </w:docPart>
    <w:docPart>
      <w:docPartPr>
        <w:name w:val="F6BB4EB5D293480B8AE1CE2EE9FE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D126-D374-4F88-B240-32B625FEC19F}"/>
      </w:docPartPr>
      <w:docPartBody>
        <w:p w:rsidR="00000000" w:rsidRDefault="00D21A67" w:rsidP="00D21A67">
          <w:pPr>
            <w:pStyle w:val="F6BB4EB5D293480B8AE1CE2EE9FEE9B7"/>
          </w:pPr>
          <w:r w:rsidRPr="00CB0055">
            <w:t>Contact</w:t>
          </w:r>
        </w:p>
      </w:docPartBody>
    </w:docPart>
    <w:docPart>
      <w:docPartPr>
        <w:name w:val="0B4417F3CBB54F289D734394F480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FA628-84AA-4A41-A2C8-BBD744C146BE}"/>
      </w:docPartPr>
      <w:docPartBody>
        <w:p w:rsidR="00000000" w:rsidRDefault="00D21A67" w:rsidP="00D21A67">
          <w:pPr>
            <w:pStyle w:val="0B4417F3CBB54F289D734394F480F49A"/>
          </w:pPr>
          <w:r w:rsidRPr="004D3011">
            <w:t>PHONE:</w:t>
          </w:r>
        </w:p>
      </w:docPartBody>
    </w:docPart>
    <w:docPart>
      <w:docPartPr>
        <w:name w:val="7481F3050F1F4FE5830E7D4E40CDD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06CA1-2B5A-44F4-873C-5CE09CD86355}"/>
      </w:docPartPr>
      <w:docPartBody>
        <w:p w:rsidR="00000000" w:rsidRDefault="00D21A67" w:rsidP="00D21A67">
          <w:pPr>
            <w:pStyle w:val="7481F3050F1F4FE5830E7D4E40CDDAFB"/>
          </w:pPr>
          <w:r w:rsidRPr="004D3011">
            <w:t>EMAIL:</w:t>
          </w:r>
        </w:p>
      </w:docPartBody>
    </w:docPart>
    <w:docPart>
      <w:docPartPr>
        <w:name w:val="23587D2581334D74A7DB690CBE81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04D4-C7B7-4277-8C0D-450F2D73784B}"/>
      </w:docPartPr>
      <w:docPartBody>
        <w:p w:rsidR="00000000" w:rsidRDefault="00D21A67" w:rsidP="00D21A67">
          <w:pPr>
            <w:pStyle w:val="23587D2581334D74A7DB690CBE810CAD"/>
          </w:pPr>
          <w:r w:rsidRPr="00CB0055">
            <w:t>Hobbies</w:t>
          </w:r>
        </w:p>
      </w:docPartBody>
    </w:docPart>
    <w:docPart>
      <w:docPartPr>
        <w:name w:val="B5C8E36D7C63425C8A6DE0AD064F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D366-0366-4438-BDF5-78B3DA1231B2}"/>
      </w:docPartPr>
      <w:docPartBody>
        <w:p w:rsidR="00000000" w:rsidRDefault="00D21A67" w:rsidP="00D21A67">
          <w:pPr>
            <w:pStyle w:val="B5C8E36D7C63425C8A6DE0AD064FD94C"/>
          </w:pPr>
          <w:r w:rsidRPr="00036450">
            <w:t>EDUCATION</w:t>
          </w:r>
        </w:p>
      </w:docPartBody>
    </w:docPart>
    <w:docPart>
      <w:docPartPr>
        <w:name w:val="A6122545AFCE46EF99586BBBCAE90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8F37-2BAF-4592-A4F9-B8C438EC06E5}"/>
      </w:docPartPr>
      <w:docPartBody>
        <w:p w:rsidR="00000000" w:rsidRDefault="00D21A67" w:rsidP="00D21A67">
          <w:pPr>
            <w:pStyle w:val="A6122545AFCE46EF99586BBBCAE90597"/>
          </w:pPr>
          <w:r w:rsidRPr="00036450">
            <w:t>WORK EXPERIENCE</w:t>
          </w:r>
        </w:p>
      </w:docPartBody>
    </w:docPart>
    <w:docPart>
      <w:docPartPr>
        <w:name w:val="45C42924C7964C9EAD30693BDBEC4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995B-3BE2-42FC-AEC3-A7DCF46E53E8}"/>
      </w:docPartPr>
      <w:docPartBody>
        <w:p w:rsidR="00000000" w:rsidRDefault="00D21A67" w:rsidP="00D21A67">
          <w:pPr>
            <w:pStyle w:val="45C42924C7964C9EAD30693BDBEC405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1E"/>
    <w:rsid w:val="00000D1E"/>
    <w:rsid w:val="000D21E1"/>
    <w:rsid w:val="004A0EFE"/>
    <w:rsid w:val="00C305AE"/>
    <w:rsid w:val="00D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21A6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6FC0C85D99425F99E9A86DB1BC2DE7">
    <w:name w:val="216FC0C85D99425F99E9A86DB1BC2DE7"/>
  </w:style>
  <w:style w:type="paragraph" w:customStyle="1" w:styleId="C1A3D0D753754F1796A400DC5B25182F">
    <w:name w:val="C1A3D0D753754F1796A400DC5B25182F"/>
  </w:style>
  <w:style w:type="paragraph" w:customStyle="1" w:styleId="485A5B46CD7149439399A8EA648A1736">
    <w:name w:val="485A5B46CD7149439399A8EA648A1736"/>
  </w:style>
  <w:style w:type="paragraph" w:customStyle="1" w:styleId="E6175ED790874407BEBCF5A158EDC5EE">
    <w:name w:val="E6175ED790874407BEBCF5A158EDC5EE"/>
  </w:style>
  <w:style w:type="paragraph" w:customStyle="1" w:styleId="10EBE8C513964B52A57420DE90974A44">
    <w:name w:val="10EBE8C513964B52A57420DE90974A44"/>
  </w:style>
  <w:style w:type="paragraph" w:customStyle="1" w:styleId="3A7BE7B9FF8444E892A6C226857FE982">
    <w:name w:val="3A7BE7B9FF8444E892A6C226857FE982"/>
  </w:style>
  <w:style w:type="paragraph" w:customStyle="1" w:styleId="C931AD61873C4467BA45758806321CBC">
    <w:name w:val="C931AD61873C4467BA45758806321CBC"/>
  </w:style>
  <w:style w:type="paragraph" w:customStyle="1" w:styleId="3A4613E707A44D56BF584FAEE03D9806">
    <w:name w:val="3A4613E707A44D56BF584FAEE03D9806"/>
  </w:style>
  <w:style w:type="paragraph" w:customStyle="1" w:styleId="26E5FDD964DD45FD873F12EE5FEE4307">
    <w:name w:val="26E5FDD964DD45FD873F12EE5FEE4307"/>
  </w:style>
  <w:style w:type="paragraph" w:customStyle="1" w:styleId="37C67F12305D4C7BB96894C4EEF430F5">
    <w:name w:val="37C67F12305D4C7BB96894C4EEF430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8DA79B92C904923A102D4CE7885E59E">
    <w:name w:val="C8DA79B92C904923A102D4CE7885E59E"/>
  </w:style>
  <w:style w:type="paragraph" w:customStyle="1" w:styleId="C17B103DD34E4706938FF3D85DACC2C3">
    <w:name w:val="C17B103DD34E4706938FF3D85DACC2C3"/>
  </w:style>
  <w:style w:type="paragraph" w:customStyle="1" w:styleId="E77FF7A5F92B477BAE6FE6F067A8694B">
    <w:name w:val="E77FF7A5F92B477BAE6FE6F067A8694B"/>
  </w:style>
  <w:style w:type="paragraph" w:customStyle="1" w:styleId="2C6E9C86D65E4B9AA8F428ED97F8E8E5">
    <w:name w:val="2C6E9C86D65E4B9AA8F428ED97F8E8E5"/>
  </w:style>
  <w:style w:type="paragraph" w:customStyle="1" w:styleId="3E62F9E05A90416995EF335AF2BBF6F7">
    <w:name w:val="3E62F9E05A90416995EF335AF2BBF6F7"/>
  </w:style>
  <w:style w:type="paragraph" w:customStyle="1" w:styleId="05E89DA5B70D4DF792045DD90A8C80A3">
    <w:name w:val="05E89DA5B70D4DF792045DD90A8C80A3"/>
  </w:style>
  <w:style w:type="paragraph" w:customStyle="1" w:styleId="0D829BC8C2664DF6990EF177612EE74B">
    <w:name w:val="0D829BC8C2664DF6990EF177612EE74B"/>
  </w:style>
  <w:style w:type="paragraph" w:customStyle="1" w:styleId="A3C85B1CBFD24154B5B8DAACD097113F">
    <w:name w:val="A3C85B1CBFD24154B5B8DAACD097113F"/>
  </w:style>
  <w:style w:type="paragraph" w:customStyle="1" w:styleId="27EBDBFA02404997A6408C4194EB942D">
    <w:name w:val="27EBDBFA02404997A6408C4194EB942D"/>
  </w:style>
  <w:style w:type="paragraph" w:customStyle="1" w:styleId="DE0BA7CF1CA84572A66206B9784BBE38">
    <w:name w:val="DE0BA7CF1CA84572A66206B9784BBE38"/>
  </w:style>
  <w:style w:type="paragraph" w:customStyle="1" w:styleId="0F04A806B45B4D019270782ECD6CF6B1">
    <w:name w:val="0F04A806B45B4D019270782ECD6CF6B1"/>
  </w:style>
  <w:style w:type="paragraph" w:customStyle="1" w:styleId="062FF136E9984186955342696CBD920F">
    <w:name w:val="062FF136E9984186955342696CBD920F"/>
  </w:style>
  <w:style w:type="paragraph" w:customStyle="1" w:styleId="ED6C7DA63631423F9CA0DBC7C9F4B119">
    <w:name w:val="ED6C7DA63631423F9CA0DBC7C9F4B119"/>
  </w:style>
  <w:style w:type="paragraph" w:customStyle="1" w:styleId="F354E2EC6898453E9697815463B54740">
    <w:name w:val="F354E2EC6898453E9697815463B54740"/>
  </w:style>
  <w:style w:type="paragraph" w:customStyle="1" w:styleId="3064291CD56B48E39569CB9F3E9DC78D">
    <w:name w:val="3064291CD56B48E39569CB9F3E9DC78D"/>
  </w:style>
  <w:style w:type="paragraph" w:customStyle="1" w:styleId="898B5C225C0549199C7565D5C233F746">
    <w:name w:val="898B5C225C0549199C7565D5C233F746"/>
  </w:style>
  <w:style w:type="paragraph" w:customStyle="1" w:styleId="5D31A8DB3DD441508B1115F5FE254446">
    <w:name w:val="5D31A8DB3DD441508B1115F5FE254446"/>
  </w:style>
  <w:style w:type="paragraph" w:customStyle="1" w:styleId="72F56A898E60442C9BDBFDD4DD960D16">
    <w:name w:val="72F56A898E60442C9BDBFDD4DD960D16"/>
  </w:style>
  <w:style w:type="paragraph" w:customStyle="1" w:styleId="897A8449280749039D9116DF6B124FCF">
    <w:name w:val="897A8449280749039D9116DF6B124FCF"/>
  </w:style>
  <w:style w:type="paragraph" w:customStyle="1" w:styleId="9E4144F0F5CF4911BAFB51DD7DB3F1F8">
    <w:name w:val="9E4144F0F5CF4911BAFB51DD7DB3F1F8"/>
  </w:style>
  <w:style w:type="paragraph" w:customStyle="1" w:styleId="76254A295E344ECC86C01413B6A44E77">
    <w:name w:val="76254A295E344ECC86C01413B6A44E77"/>
  </w:style>
  <w:style w:type="paragraph" w:customStyle="1" w:styleId="D859F96F7EEA4963AAFF7271EB2F5A83">
    <w:name w:val="D859F96F7EEA4963AAFF7271EB2F5A83"/>
  </w:style>
  <w:style w:type="paragraph" w:customStyle="1" w:styleId="D1BD2BA058844AEC95402C46BC609817">
    <w:name w:val="D1BD2BA058844AEC95402C46BC609817"/>
  </w:style>
  <w:style w:type="paragraph" w:customStyle="1" w:styleId="8DA49145B3ED49D084D232EF5CF637E6">
    <w:name w:val="8DA49145B3ED49D084D232EF5CF637E6"/>
  </w:style>
  <w:style w:type="paragraph" w:customStyle="1" w:styleId="D25675237DF948A28A4B01052D17006D">
    <w:name w:val="D25675237DF948A28A4B01052D17006D"/>
  </w:style>
  <w:style w:type="paragraph" w:customStyle="1" w:styleId="DE55DD4D2B0945ABA61A1EC62E8D8A6A">
    <w:name w:val="DE55DD4D2B0945ABA61A1EC62E8D8A6A"/>
  </w:style>
  <w:style w:type="paragraph" w:customStyle="1" w:styleId="D647AE922CC846AB8CAE99802D1A82D3">
    <w:name w:val="D647AE922CC846AB8CAE99802D1A82D3"/>
  </w:style>
  <w:style w:type="paragraph" w:customStyle="1" w:styleId="D23873DD25174AA3BD450D75DC814EF6">
    <w:name w:val="D23873DD25174AA3BD450D75DC814EF6"/>
  </w:style>
  <w:style w:type="paragraph" w:customStyle="1" w:styleId="673546D452BC4656BCBB5EB16A2BCE10">
    <w:name w:val="673546D452BC4656BCBB5EB16A2BCE10"/>
  </w:style>
  <w:style w:type="paragraph" w:customStyle="1" w:styleId="4A176FB9B1184E57AFA54E22B049EAF9">
    <w:name w:val="4A176FB9B1184E57AFA54E22B049EAF9"/>
  </w:style>
  <w:style w:type="character" w:customStyle="1" w:styleId="Heading2Char">
    <w:name w:val="Heading 2 Char"/>
    <w:basedOn w:val="DefaultParagraphFont"/>
    <w:link w:val="Heading2"/>
    <w:uiPriority w:val="9"/>
    <w:rsid w:val="00D21A6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7242CAF23B24D36B4982DE318ED0131">
    <w:name w:val="F7242CAF23B24D36B4982DE318ED0131"/>
  </w:style>
  <w:style w:type="paragraph" w:customStyle="1" w:styleId="46310013C9EF4AA7ABF1B87B19E571EB">
    <w:name w:val="46310013C9EF4AA7ABF1B87B19E571EB"/>
    <w:rsid w:val="004A0EFE"/>
  </w:style>
  <w:style w:type="paragraph" w:customStyle="1" w:styleId="99E874BA62CB4428970AC4712A840990">
    <w:name w:val="99E874BA62CB4428970AC4712A840990"/>
    <w:rsid w:val="004A0EFE"/>
  </w:style>
  <w:style w:type="paragraph" w:customStyle="1" w:styleId="6CCE5A839A5946A29C3DA795B64C1028">
    <w:name w:val="6CCE5A839A5946A29C3DA795B64C1028"/>
    <w:rsid w:val="004A0EFE"/>
  </w:style>
  <w:style w:type="paragraph" w:customStyle="1" w:styleId="21C267E1DCE342ED8096CDBBB95F43BC">
    <w:name w:val="21C267E1DCE342ED8096CDBBB95F43BC"/>
    <w:rsid w:val="004A0EFE"/>
  </w:style>
  <w:style w:type="paragraph" w:customStyle="1" w:styleId="F83235D1EE044228A7472BC4F615E4BA">
    <w:name w:val="F83235D1EE044228A7472BC4F615E4BA"/>
    <w:rsid w:val="004A0EFE"/>
  </w:style>
  <w:style w:type="paragraph" w:customStyle="1" w:styleId="5F5AD593B43847FA8D5CEAAA1531891D">
    <w:name w:val="5F5AD593B43847FA8D5CEAAA1531891D"/>
    <w:rsid w:val="004A0EFE"/>
  </w:style>
  <w:style w:type="paragraph" w:customStyle="1" w:styleId="EA9B64DD787045E9A1D173E7F6E14368">
    <w:name w:val="EA9B64DD787045E9A1D173E7F6E14368"/>
    <w:rsid w:val="004A0EFE"/>
  </w:style>
  <w:style w:type="paragraph" w:customStyle="1" w:styleId="E68F0637A0AA463AA927B3BBB462A340">
    <w:name w:val="E68F0637A0AA463AA927B3BBB462A340"/>
    <w:rsid w:val="004A0EFE"/>
  </w:style>
  <w:style w:type="paragraph" w:customStyle="1" w:styleId="5783F7880FE84A27AF15742597C8AA06">
    <w:name w:val="5783F7880FE84A27AF15742597C8AA06"/>
    <w:rsid w:val="004A0EFE"/>
  </w:style>
  <w:style w:type="paragraph" w:customStyle="1" w:styleId="58AC6546DDA94ED7B0EA973BD0C4CC56">
    <w:name w:val="58AC6546DDA94ED7B0EA973BD0C4CC56"/>
    <w:rsid w:val="004A0EFE"/>
  </w:style>
  <w:style w:type="paragraph" w:customStyle="1" w:styleId="7283016E96B6416EB380873FEBEB8948">
    <w:name w:val="7283016E96B6416EB380873FEBEB8948"/>
    <w:rsid w:val="004A0EFE"/>
  </w:style>
  <w:style w:type="paragraph" w:customStyle="1" w:styleId="1E767BB151E0454F97B1BB3D997C4FEA">
    <w:name w:val="1E767BB151E0454F97B1BB3D997C4FEA"/>
    <w:rsid w:val="004A0EFE"/>
  </w:style>
  <w:style w:type="paragraph" w:customStyle="1" w:styleId="3207593ADFD74982A23205949F889DB6">
    <w:name w:val="3207593ADFD74982A23205949F889DB6"/>
    <w:rsid w:val="004A0EFE"/>
  </w:style>
  <w:style w:type="paragraph" w:customStyle="1" w:styleId="9568758EA6154FA898EAC0AAD558C58B">
    <w:name w:val="9568758EA6154FA898EAC0AAD558C58B"/>
    <w:rsid w:val="004A0EFE"/>
  </w:style>
  <w:style w:type="paragraph" w:customStyle="1" w:styleId="621F408B7A464B9197894871841859C8">
    <w:name w:val="621F408B7A464B9197894871841859C8"/>
    <w:rsid w:val="004A0EFE"/>
  </w:style>
  <w:style w:type="paragraph" w:customStyle="1" w:styleId="E8A38851F474478D94F72BBA0147E285">
    <w:name w:val="E8A38851F474478D94F72BBA0147E285"/>
    <w:rsid w:val="004A0EFE"/>
  </w:style>
  <w:style w:type="paragraph" w:customStyle="1" w:styleId="5049D16595F945A98FCCE2B571D3B1FE">
    <w:name w:val="5049D16595F945A98FCCE2B571D3B1FE"/>
    <w:rsid w:val="004A0EFE"/>
  </w:style>
  <w:style w:type="paragraph" w:customStyle="1" w:styleId="5F447DDAD79F4D4E9FC8A3361CEE25BC">
    <w:name w:val="5F447DDAD79F4D4E9FC8A3361CEE25BC"/>
    <w:rsid w:val="004A0EFE"/>
  </w:style>
  <w:style w:type="paragraph" w:customStyle="1" w:styleId="0E3691D2F31D41E08016607E4DA00B88">
    <w:name w:val="0E3691D2F31D41E08016607E4DA00B88"/>
    <w:rsid w:val="004A0EFE"/>
  </w:style>
  <w:style w:type="paragraph" w:customStyle="1" w:styleId="E432D64785084E45BC426027DED626C5">
    <w:name w:val="E432D64785084E45BC426027DED626C5"/>
    <w:rsid w:val="004A0EFE"/>
  </w:style>
  <w:style w:type="paragraph" w:customStyle="1" w:styleId="20D983FDF39D4F57846070163A75DE88">
    <w:name w:val="20D983FDF39D4F57846070163A75DE88"/>
    <w:rsid w:val="004A0EFE"/>
  </w:style>
  <w:style w:type="paragraph" w:customStyle="1" w:styleId="03361E1C83B24FE68D92F839A88E6537">
    <w:name w:val="03361E1C83B24FE68D92F839A88E6537"/>
    <w:rsid w:val="004A0EFE"/>
  </w:style>
  <w:style w:type="paragraph" w:customStyle="1" w:styleId="260D0A24657A43C58CB056DF727E04A2">
    <w:name w:val="260D0A24657A43C58CB056DF727E04A2"/>
    <w:rsid w:val="004A0EFE"/>
  </w:style>
  <w:style w:type="paragraph" w:customStyle="1" w:styleId="563CF2055A554F0CBF010BC1CA3C3E8E">
    <w:name w:val="563CF2055A554F0CBF010BC1CA3C3E8E"/>
    <w:rsid w:val="004A0EFE"/>
  </w:style>
  <w:style w:type="paragraph" w:customStyle="1" w:styleId="3529F98849D2413BB9DCCF12D5911816">
    <w:name w:val="3529F98849D2413BB9DCCF12D5911816"/>
    <w:rsid w:val="00D21A67"/>
  </w:style>
  <w:style w:type="paragraph" w:customStyle="1" w:styleId="F1B8749DC7044599ABF8ED20FE635273">
    <w:name w:val="F1B8749DC7044599ABF8ED20FE635273"/>
    <w:rsid w:val="00D21A67"/>
  </w:style>
  <w:style w:type="paragraph" w:customStyle="1" w:styleId="0AE61981251C412FBEC80269FFDF4DC3">
    <w:name w:val="0AE61981251C412FBEC80269FFDF4DC3"/>
    <w:rsid w:val="00D21A67"/>
  </w:style>
  <w:style w:type="paragraph" w:customStyle="1" w:styleId="E9CB3DCDDA1D4C9C90894C2751CD81F7">
    <w:name w:val="E9CB3DCDDA1D4C9C90894C2751CD81F7"/>
    <w:rsid w:val="00D21A67"/>
  </w:style>
  <w:style w:type="paragraph" w:customStyle="1" w:styleId="6289C55CEE08409CB26899C3E69A0D54">
    <w:name w:val="6289C55CEE08409CB26899C3E69A0D54"/>
    <w:rsid w:val="00D21A67"/>
  </w:style>
  <w:style w:type="paragraph" w:customStyle="1" w:styleId="27C562ABDF1C41329C93B775A6336B82">
    <w:name w:val="27C562ABDF1C41329C93B775A6336B82"/>
    <w:rsid w:val="00D21A67"/>
  </w:style>
  <w:style w:type="paragraph" w:customStyle="1" w:styleId="6E65E222103C4FB898D2D113C8B43D34">
    <w:name w:val="6E65E222103C4FB898D2D113C8B43D34"/>
    <w:rsid w:val="00D21A67"/>
  </w:style>
  <w:style w:type="paragraph" w:customStyle="1" w:styleId="1EF0AE0007E341CC8CEC4917BB35ED8F">
    <w:name w:val="1EF0AE0007E341CC8CEC4917BB35ED8F"/>
    <w:rsid w:val="00D21A67"/>
  </w:style>
  <w:style w:type="paragraph" w:customStyle="1" w:styleId="F1F0D7CE3E93428BABA74CA4E23736E8">
    <w:name w:val="F1F0D7CE3E93428BABA74CA4E23736E8"/>
    <w:rsid w:val="00D21A67"/>
  </w:style>
  <w:style w:type="paragraph" w:customStyle="1" w:styleId="DE322B821145458C81B4495DDFE5CA30">
    <w:name w:val="DE322B821145458C81B4495DDFE5CA30"/>
    <w:rsid w:val="00D21A67"/>
  </w:style>
  <w:style w:type="paragraph" w:customStyle="1" w:styleId="F9700BB00AE34A6FB4AB5C59156CEFF7">
    <w:name w:val="F9700BB00AE34A6FB4AB5C59156CEFF7"/>
    <w:rsid w:val="00D21A67"/>
  </w:style>
  <w:style w:type="paragraph" w:customStyle="1" w:styleId="E3F44F2C54E140BD9788A14091DDD0F1">
    <w:name w:val="E3F44F2C54E140BD9788A14091DDD0F1"/>
    <w:rsid w:val="00D21A67"/>
  </w:style>
  <w:style w:type="paragraph" w:customStyle="1" w:styleId="CD27D45216084733A3E0094AF1331CF0">
    <w:name w:val="CD27D45216084733A3E0094AF1331CF0"/>
    <w:rsid w:val="00D21A67"/>
  </w:style>
  <w:style w:type="paragraph" w:customStyle="1" w:styleId="C8D3A5DE9E384CDB9360701FBFE9CA42">
    <w:name w:val="C8D3A5DE9E384CDB9360701FBFE9CA42"/>
    <w:rsid w:val="00D21A67"/>
  </w:style>
  <w:style w:type="paragraph" w:customStyle="1" w:styleId="F812128529B0401B82AD7CF0A8F92640">
    <w:name w:val="F812128529B0401B82AD7CF0A8F92640"/>
    <w:rsid w:val="00D21A67"/>
  </w:style>
  <w:style w:type="paragraph" w:customStyle="1" w:styleId="44272E0F27004F019478EF4479E0348E">
    <w:name w:val="44272E0F27004F019478EF4479E0348E"/>
    <w:rsid w:val="00D21A67"/>
  </w:style>
  <w:style w:type="paragraph" w:customStyle="1" w:styleId="EDA0B093433F4A638EF2FED3C0EDE49A">
    <w:name w:val="EDA0B093433F4A638EF2FED3C0EDE49A"/>
    <w:rsid w:val="00D21A67"/>
  </w:style>
  <w:style w:type="paragraph" w:customStyle="1" w:styleId="C8268AE3A176487FA2B55C9CBF5B82F5">
    <w:name w:val="C8268AE3A176487FA2B55C9CBF5B82F5"/>
    <w:rsid w:val="00D21A67"/>
  </w:style>
  <w:style w:type="paragraph" w:customStyle="1" w:styleId="0AD4CCCD2ED1488F88EA6BB61840246D">
    <w:name w:val="0AD4CCCD2ED1488F88EA6BB61840246D"/>
    <w:rsid w:val="00D21A67"/>
  </w:style>
  <w:style w:type="paragraph" w:customStyle="1" w:styleId="CD36B63A0F4A431193E5781D404385E5">
    <w:name w:val="CD36B63A0F4A431193E5781D404385E5"/>
    <w:rsid w:val="00D21A67"/>
  </w:style>
  <w:style w:type="paragraph" w:customStyle="1" w:styleId="7B857C1A05DA4DF49CDCE3A8A29CF743">
    <w:name w:val="7B857C1A05DA4DF49CDCE3A8A29CF743"/>
    <w:rsid w:val="00D21A67"/>
  </w:style>
  <w:style w:type="paragraph" w:customStyle="1" w:styleId="0D4AA8287CC546C290D61ACE25D25433">
    <w:name w:val="0D4AA8287CC546C290D61ACE25D25433"/>
    <w:rsid w:val="00D21A67"/>
  </w:style>
  <w:style w:type="paragraph" w:customStyle="1" w:styleId="7DE88FC08D5047878AA977B5AE4BBACB">
    <w:name w:val="7DE88FC08D5047878AA977B5AE4BBACB"/>
    <w:rsid w:val="00D21A67"/>
  </w:style>
  <w:style w:type="paragraph" w:customStyle="1" w:styleId="296204ED0ECD4B33B79EAE7956129CC6">
    <w:name w:val="296204ED0ECD4B33B79EAE7956129CC6"/>
    <w:rsid w:val="00D21A67"/>
  </w:style>
  <w:style w:type="paragraph" w:customStyle="1" w:styleId="F73F5C27DFA7465AAB94AF4234026A25">
    <w:name w:val="F73F5C27DFA7465AAB94AF4234026A25"/>
    <w:rsid w:val="00D21A67"/>
  </w:style>
  <w:style w:type="paragraph" w:customStyle="1" w:styleId="FCD44424098444DEBCA7FCB9A87B2C61">
    <w:name w:val="FCD44424098444DEBCA7FCB9A87B2C61"/>
    <w:rsid w:val="00D21A67"/>
  </w:style>
  <w:style w:type="paragraph" w:customStyle="1" w:styleId="03E1FD2F670C47F486A7FEA8F4685D55">
    <w:name w:val="03E1FD2F670C47F486A7FEA8F4685D55"/>
    <w:rsid w:val="00D21A67"/>
  </w:style>
  <w:style w:type="paragraph" w:customStyle="1" w:styleId="8313A95177BF4FC7B787326A740E0CC1">
    <w:name w:val="8313A95177BF4FC7B787326A740E0CC1"/>
    <w:rsid w:val="00D21A67"/>
  </w:style>
  <w:style w:type="paragraph" w:customStyle="1" w:styleId="190AC1BF937C4D328FD705D44508F3C4">
    <w:name w:val="190AC1BF937C4D328FD705D44508F3C4"/>
    <w:rsid w:val="00D21A67"/>
  </w:style>
  <w:style w:type="paragraph" w:customStyle="1" w:styleId="ACBF6A973C554919992756EE998499BE">
    <w:name w:val="ACBF6A973C554919992756EE998499BE"/>
    <w:rsid w:val="00D21A67"/>
  </w:style>
  <w:style w:type="paragraph" w:customStyle="1" w:styleId="A24465D88A42464FBD81D2109E29F4B8">
    <w:name w:val="A24465D88A42464FBD81D2109E29F4B8"/>
    <w:rsid w:val="00D21A67"/>
  </w:style>
  <w:style w:type="paragraph" w:customStyle="1" w:styleId="9CF73117FA284B6190710E6C7C027A1D">
    <w:name w:val="9CF73117FA284B6190710E6C7C027A1D"/>
    <w:rsid w:val="00D21A67"/>
  </w:style>
  <w:style w:type="paragraph" w:customStyle="1" w:styleId="27FB8E13E178454A83D249A60D9E394E">
    <w:name w:val="27FB8E13E178454A83D249A60D9E394E"/>
    <w:rsid w:val="00D21A67"/>
  </w:style>
  <w:style w:type="paragraph" w:customStyle="1" w:styleId="1AAB600F0B1B464C85ABEA78ACE881B6">
    <w:name w:val="1AAB600F0B1B464C85ABEA78ACE881B6"/>
    <w:rsid w:val="00D21A67"/>
  </w:style>
  <w:style w:type="paragraph" w:customStyle="1" w:styleId="5720222602C14DC490A95BE4F75B3AF3">
    <w:name w:val="5720222602C14DC490A95BE4F75B3AF3"/>
    <w:rsid w:val="00D21A67"/>
  </w:style>
  <w:style w:type="paragraph" w:customStyle="1" w:styleId="6425791FE7944D809A785B60B472D07F">
    <w:name w:val="6425791FE7944D809A785B60B472D07F"/>
    <w:rsid w:val="00D21A67"/>
  </w:style>
  <w:style w:type="paragraph" w:customStyle="1" w:styleId="09D52383283A4A449B5CB37C96133F86">
    <w:name w:val="09D52383283A4A449B5CB37C96133F86"/>
    <w:rsid w:val="00D21A67"/>
  </w:style>
  <w:style w:type="paragraph" w:customStyle="1" w:styleId="6AA9B18BC4EF475DAB59F274C8958AB3">
    <w:name w:val="6AA9B18BC4EF475DAB59F274C8958AB3"/>
    <w:rsid w:val="00D21A67"/>
  </w:style>
  <w:style w:type="paragraph" w:customStyle="1" w:styleId="B723A47CCF7D4F7D9575F167E8E7F5B8">
    <w:name w:val="B723A47CCF7D4F7D9575F167E8E7F5B8"/>
    <w:rsid w:val="00D21A67"/>
  </w:style>
  <w:style w:type="paragraph" w:customStyle="1" w:styleId="11445DA6B6934ABB910D568E2B71B07A">
    <w:name w:val="11445DA6B6934ABB910D568E2B71B07A"/>
    <w:rsid w:val="00D21A67"/>
  </w:style>
  <w:style w:type="paragraph" w:customStyle="1" w:styleId="194816ADC496450AB9BB5566BE3BAFAC">
    <w:name w:val="194816ADC496450AB9BB5566BE3BAFAC"/>
    <w:rsid w:val="00D21A67"/>
  </w:style>
  <w:style w:type="paragraph" w:customStyle="1" w:styleId="9329F7C1F4044606B6F7242681CC862D">
    <w:name w:val="9329F7C1F4044606B6F7242681CC862D"/>
    <w:rsid w:val="00D21A67"/>
  </w:style>
  <w:style w:type="paragraph" w:customStyle="1" w:styleId="912AF3B6842F4BCD9D6B4408EC8C5A4D">
    <w:name w:val="912AF3B6842F4BCD9D6B4408EC8C5A4D"/>
    <w:rsid w:val="00D21A67"/>
  </w:style>
  <w:style w:type="paragraph" w:customStyle="1" w:styleId="CB20D5F3320246E39923E21FF31556E6">
    <w:name w:val="CB20D5F3320246E39923E21FF31556E6"/>
    <w:rsid w:val="00D21A67"/>
  </w:style>
  <w:style w:type="paragraph" w:customStyle="1" w:styleId="307319795DC140EF801A613D56C9C4AE">
    <w:name w:val="307319795DC140EF801A613D56C9C4AE"/>
    <w:rsid w:val="00D21A67"/>
  </w:style>
  <w:style w:type="paragraph" w:customStyle="1" w:styleId="81554FE41AC84F84A437DCED718D1FC2">
    <w:name w:val="81554FE41AC84F84A437DCED718D1FC2"/>
    <w:rsid w:val="00D21A67"/>
  </w:style>
  <w:style w:type="paragraph" w:customStyle="1" w:styleId="9A48CA2FA00B4720B966C62218B6DB17">
    <w:name w:val="9A48CA2FA00B4720B966C62218B6DB17"/>
    <w:rsid w:val="00D21A67"/>
  </w:style>
  <w:style w:type="paragraph" w:customStyle="1" w:styleId="4ECB4142EFF144BA8D6E95A8A5D807C8">
    <w:name w:val="4ECB4142EFF144BA8D6E95A8A5D807C8"/>
    <w:rsid w:val="00D21A67"/>
  </w:style>
  <w:style w:type="paragraph" w:customStyle="1" w:styleId="BB924A2FF8434D10B39D20178EF28424">
    <w:name w:val="BB924A2FF8434D10B39D20178EF28424"/>
    <w:rsid w:val="00D21A67"/>
  </w:style>
  <w:style w:type="paragraph" w:customStyle="1" w:styleId="F6BB4EB5D293480B8AE1CE2EE9FEE9B7">
    <w:name w:val="F6BB4EB5D293480B8AE1CE2EE9FEE9B7"/>
    <w:rsid w:val="00D21A67"/>
  </w:style>
  <w:style w:type="paragraph" w:customStyle="1" w:styleId="0B4417F3CBB54F289D734394F480F49A">
    <w:name w:val="0B4417F3CBB54F289D734394F480F49A"/>
    <w:rsid w:val="00D21A67"/>
  </w:style>
  <w:style w:type="paragraph" w:customStyle="1" w:styleId="7481F3050F1F4FE5830E7D4E40CDDAFB">
    <w:name w:val="7481F3050F1F4FE5830E7D4E40CDDAFB"/>
    <w:rsid w:val="00D21A67"/>
  </w:style>
  <w:style w:type="paragraph" w:customStyle="1" w:styleId="23587D2581334D74A7DB690CBE810CAD">
    <w:name w:val="23587D2581334D74A7DB690CBE810CAD"/>
    <w:rsid w:val="00D21A67"/>
  </w:style>
  <w:style w:type="paragraph" w:customStyle="1" w:styleId="B5C8E36D7C63425C8A6DE0AD064FD94C">
    <w:name w:val="B5C8E36D7C63425C8A6DE0AD064FD94C"/>
    <w:rsid w:val="00D21A67"/>
  </w:style>
  <w:style w:type="paragraph" w:customStyle="1" w:styleId="A6122545AFCE46EF99586BBBCAE90597">
    <w:name w:val="A6122545AFCE46EF99586BBBCAE90597"/>
    <w:rsid w:val="00D21A67"/>
  </w:style>
  <w:style w:type="paragraph" w:customStyle="1" w:styleId="45C42924C7964C9EAD30693BDBEC4050">
    <w:name w:val="45C42924C7964C9EAD30693BDBEC4050"/>
    <w:rsid w:val="00D21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{CADDE7EA-8BCB-4B72-8EFD-F72F1E37607F}tf00546271.dotx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2020-08-16T17:38:00Z</dcterms:created>
  <dcterms:modified xsi:type="dcterms:W3CDTF">2020-08-16T17:38:00Z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